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4C97" w14:textId="074F9C43" w:rsidR="008C4393" w:rsidRPr="00D047E9" w:rsidRDefault="00B86705">
      <w:pPr>
        <w:pStyle w:val="Title"/>
        <w:jc w:val="right"/>
        <w:rPr>
          <w:rFonts w:ascii="Times New Roman" w:hAnsi="Times New Roman"/>
        </w:rPr>
      </w:pPr>
      <w:r>
        <w:t>Travel Agency</w:t>
      </w:r>
    </w:p>
    <w:p w14:paraId="23771EB7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2BE20E80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A530AEF" w14:textId="390AD588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7ED742C5" w14:textId="77777777" w:rsidR="008C4393" w:rsidRPr="00D047E9" w:rsidRDefault="008C4393"/>
    <w:p w14:paraId="23297881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900A6F0" w14:textId="77777777" w:rsidR="008C4393" w:rsidRPr="00D047E9" w:rsidRDefault="008C4393"/>
    <w:p w14:paraId="7910EFE5" w14:textId="77777777" w:rsidR="008C4393" w:rsidRPr="00D047E9" w:rsidRDefault="008C4393">
      <w:pPr>
        <w:pStyle w:val="BodyText"/>
      </w:pPr>
    </w:p>
    <w:p w14:paraId="19D01290" w14:textId="77777777" w:rsidR="008C4393" w:rsidRPr="00D047E9" w:rsidRDefault="008C4393">
      <w:pPr>
        <w:pStyle w:val="BodyText"/>
      </w:pPr>
    </w:p>
    <w:p w14:paraId="5E64E73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0071F1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5406826" w14:textId="77777777">
        <w:tc>
          <w:tcPr>
            <w:tcW w:w="2304" w:type="dxa"/>
          </w:tcPr>
          <w:p w14:paraId="0C3FB33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CABE8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6FC762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E4D444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F2118B6" w14:textId="77777777">
        <w:tc>
          <w:tcPr>
            <w:tcW w:w="2304" w:type="dxa"/>
          </w:tcPr>
          <w:p w14:paraId="52E86148" w14:textId="72D8069B" w:rsidR="008C4393" w:rsidRPr="00D047E9" w:rsidRDefault="00B86705">
            <w:pPr>
              <w:pStyle w:val="Tabletext"/>
            </w:pPr>
            <w:r>
              <w:t>03.04.2019</w:t>
            </w:r>
          </w:p>
        </w:tc>
        <w:tc>
          <w:tcPr>
            <w:tcW w:w="1152" w:type="dxa"/>
          </w:tcPr>
          <w:p w14:paraId="37E8DB14" w14:textId="3506FCBC" w:rsidR="008C4393" w:rsidRPr="00D047E9" w:rsidRDefault="00B8670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B295286" w14:textId="4A6432A1" w:rsidR="008C4393" w:rsidRPr="00D047E9" w:rsidRDefault="00B805BC">
            <w:pPr>
              <w:pStyle w:val="Tabletext"/>
            </w:pPr>
            <w:r>
              <w:t>Use-Case model for the first version of the project</w:t>
            </w:r>
          </w:p>
        </w:tc>
        <w:tc>
          <w:tcPr>
            <w:tcW w:w="2304" w:type="dxa"/>
          </w:tcPr>
          <w:p w14:paraId="7B4FCAB9" w14:textId="5BF74C54" w:rsidR="008C4393" w:rsidRPr="00B805BC" w:rsidRDefault="00B805BC">
            <w:pPr>
              <w:pStyle w:val="Tabletext"/>
              <w:rPr>
                <w:lang w:val="hu-HU"/>
              </w:rPr>
            </w:pPr>
            <w:r>
              <w:t xml:space="preserve">Debre </w:t>
            </w:r>
            <w:r>
              <w:rPr>
                <w:lang w:val="hu-HU"/>
              </w:rPr>
              <w:t>Lóránd - Sándor</w:t>
            </w:r>
          </w:p>
        </w:tc>
      </w:tr>
      <w:tr w:rsidR="008C4393" w:rsidRPr="00D047E9" w14:paraId="1E4DB3BC" w14:textId="77777777">
        <w:tc>
          <w:tcPr>
            <w:tcW w:w="2304" w:type="dxa"/>
          </w:tcPr>
          <w:p w14:paraId="73BDE18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682931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A52EF6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AB6B51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A56D601" w14:textId="77777777">
        <w:tc>
          <w:tcPr>
            <w:tcW w:w="2304" w:type="dxa"/>
          </w:tcPr>
          <w:p w14:paraId="25F4E34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EBEF1A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E4A7B7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A6FB3F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F62E8E2" w14:textId="77777777">
        <w:tc>
          <w:tcPr>
            <w:tcW w:w="2304" w:type="dxa"/>
          </w:tcPr>
          <w:p w14:paraId="305CB9B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04D2A5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B5D764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B8EC687" w14:textId="77777777" w:rsidR="008C4393" w:rsidRPr="00D047E9" w:rsidRDefault="008C4393">
            <w:pPr>
              <w:pStyle w:val="Tabletext"/>
            </w:pPr>
          </w:p>
        </w:tc>
      </w:tr>
    </w:tbl>
    <w:p w14:paraId="308CF6A7" w14:textId="77777777" w:rsidR="008C4393" w:rsidRPr="00D047E9" w:rsidRDefault="008C4393"/>
    <w:p w14:paraId="2ADF2243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D3223A7" w14:textId="77777777" w:rsidR="00D047E9" w:rsidRPr="00CB7641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B7641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78EAA2B" w14:textId="76E797A3" w:rsidR="00D047E9" w:rsidRPr="00CB7641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B7641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2278E2">
        <w:rPr>
          <w:noProof/>
        </w:rPr>
        <w:t>5</w:t>
      </w:r>
    </w:p>
    <w:p w14:paraId="5722E7B2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B7641">
        <w:lastRenderedPageBreak/>
        <w:fldChar w:fldCharType="begin"/>
      </w:r>
      <w:r w:rsidR="00CB7641">
        <w:instrText xml:space="preserve">title  \* Mergeformat </w:instrText>
      </w:r>
      <w:r w:rsidR="00CB764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B764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711F7AB7" w14:textId="77777777" w:rsidR="008C4393" w:rsidRPr="00D047E9" w:rsidRDefault="008C4393" w:rsidP="00D047E9">
      <w:pPr>
        <w:pStyle w:val="InfoBlue"/>
      </w:pPr>
    </w:p>
    <w:p w14:paraId="5FB3C3A0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797638C" w14:textId="3046756C" w:rsidR="00FF5A15" w:rsidRDefault="00FF5A15" w:rsidP="00FF5A15">
      <w:pPr>
        <w:pStyle w:val="InfoBlue"/>
        <w:rPr>
          <w:b/>
          <w:i w:val="0"/>
          <w:color w:val="auto"/>
        </w:rPr>
      </w:pPr>
      <w:r>
        <w:rPr>
          <w:b/>
          <w:i w:val="0"/>
          <w:color w:val="auto"/>
        </w:rPr>
        <w:t xml:space="preserve">Use case: </w:t>
      </w:r>
      <w:r>
        <w:rPr>
          <w:i w:val="0"/>
          <w:color w:val="auto"/>
        </w:rPr>
        <w:t>user login using username and password</w:t>
      </w:r>
      <w:r>
        <w:rPr>
          <w:i w:val="0"/>
          <w:color w:val="auto"/>
        </w:rPr>
        <w:br/>
      </w:r>
      <w:r>
        <w:rPr>
          <w:b/>
          <w:i w:val="0"/>
          <w:color w:val="auto"/>
        </w:rPr>
        <w:t xml:space="preserve">Level: </w:t>
      </w:r>
      <w:r>
        <w:rPr>
          <w:i w:val="0"/>
          <w:color w:val="auto"/>
        </w:rPr>
        <w:t>user-goal level</w:t>
      </w:r>
      <w:r>
        <w:rPr>
          <w:i w:val="0"/>
          <w:color w:val="auto"/>
        </w:rPr>
        <w:br/>
      </w:r>
      <w:r>
        <w:rPr>
          <w:b/>
          <w:i w:val="0"/>
          <w:color w:val="auto"/>
        </w:rPr>
        <w:t xml:space="preserve">Primary actor: </w:t>
      </w:r>
      <w:r>
        <w:rPr>
          <w:i w:val="0"/>
          <w:color w:val="auto"/>
        </w:rPr>
        <w:t>user</w:t>
      </w:r>
      <w:r>
        <w:rPr>
          <w:i w:val="0"/>
          <w:color w:val="auto"/>
        </w:rPr>
        <w:br/>
      </w:r>
      <w:r>
        <w:rPr>
          <w:b/>
          <w:i w:val="0"/>
          <w:color w:val="auto"/>
        </w:rPr>
        <w:t>Main success scenario:</w:t>
      </w:r>
    </w:p>
    <w:p w14:paraId="6DDC389F" w14:textId="77777777" w:rsidR="00FF5A15" w:rsidRDefault="00FF5A15" w:rsidP="00FF5A15">
      <w:pPr>
        <w:pStyle w:val="BodyText"/>
        <w:numPr>
          <w:ilvl w:val="0"/>
          <w:numId w:val="23"/>
        </w:numPr>
      </w:pPr>
      <w:r>
        <w:t>Open the application</w:t>
      </w:r>
    </w:p>
    <w:p w14:paraId="42672E14" w14:textId="77777777" w:rsidR="00FF5A15" w:rsidRDefault="00FF5A15" w:rsidP="00FF5A15">
      <w:pPr>
        <w:pStyle w:val="BodyText"/>
        <w:numPr>
          <w:ilvl w:val="0"/>
          <w:numId w:val="23"/>
        </w:numPr>
      </w:pPr>
      <w:r>
        <w:t>Enter a username and a password</w:t>
      </w:r>
    </w:p>
    <w:p w14:paraId="4237149A" w14:textId="4E92E313" w:rsidR="005977CB" w:rsidRDefault="00FF5A15" w:rsidP="00FF5A15">
      <w:pPr>
        <w:pStyle w:val="BodyText"/>
        <w:numPr>
          <w:ilvl w:val="0"/>
          <w:numId w:val="23"/>
        </w:numPr>
      </w:pPr>
      <w:r>
        <w:t>The user receives a message</w:t>
      </w:r>
      <w:r w:rsidR="005977CB">
        <w:t>: “Authentication successful, welcome: &lt;Name&gt; “</w:t>
      </w:r>
    </w:p>
    <w:p w14:paraId="06FB6A6C" w14:textId="628E3CED" w:rsidR="005977CB" w:rsidRDefault="005977CB" w:rsidP="00FF5A15">
      <w:pPr>
        <w:pStyle w:val="BodyText"/>
        <w:numPr>
          <w:ilvl w:val="0"/>
          <w:numId w:val="23"/>
        </w:numPr>
      </w:pPr>
      <w:r>
        <w:t>Opening the user info page</w:t>
      </w:r>
    </w:p>
    <w:p w14:paraId="68F88C0F" w14:textId="77777777" w:rsidR="005977CB" w:rsidRDefault="005977CB" w:rsidP="005977CB">
      <w:pPr>
        <w:pStyle w:val="BodyText"/>
      </w:pPr>
      <w:r>
        <w:rPr>
          <w:b/>
        </w:rPr>
        <w:t xml:space="preserve">Extensions: </w:t>
      </w:r>
    </w:p>
    <w:p w14:paraId="6AF74FFF" w14:textId="77777777" w:rsidR="005977CB" w:rsidRDefault="005977CB" w:rsidP="005977CB">
      <w:pPr>
        <w:pStyle w:val="BodyText"/>
        <w:numPr>
          <w:ilvl w:val="0"/>
          <w:numId w:val="24"/>
        </w:numPr>
      </w:pPr>
      <w:r>
        <w:t>Open the application</w:t>
      </w:r>
    </w:p>
    <w:p w14:paraId="73D91C3B" w14:textId="77777777" w:rsidR="005977CB" w:rsidRDefault="005977CB" w:rsidP="005977CB">
      <w:pPr>
        <w:pStyle w:val="BodyText"/>
        <w:numPr>
          <w:ilvl w:val="0"/>
          <w:numId w:val="24"/>
        </w:numPr>
      </w:pPr>
      <w:r>
        <w:t>Enter a username and a password</w:t>
      </w:r>
    </w:p>
    <w:p w14:paraId="4407B8D0" w14:textId="77777777" w:rsidR="005977CB" w:rsidRDefault="005977CB" w:rsidP="005977CB">
      <w:pPr>
        <w:pStyle w:val="BodyText"/>
        <w:numPr>
          <w:ilvl w:val="0"/>
          <w:numId w:val="24"/>
        </w:numPr>
      </w:pPr>
      <w:r>
        <w:t>The user receives an error message: “User inexistent or incorrect password”</w:t>
      </w:r>
    </w:p>
    <w:p w14:paraId="4DA1C4A8" w14:textId="77777777" w:rsidR="005977CB" w:rsidRDefault="005977CB" w:rsidP="005977CB">
      <w:pPr>
        <w:pStyle w:val="BodyText"/>
        <w:numPr>
          <w:ilvl w:val="0"/>
          <w:numId w:val="24"/>
        </w:numPr>
      </w:pPr>
      <w:r>
        <w:t>Enters the username and password again</w:t>
      </w:r>
      <w:r w:rsidR="00FF5A15">
        <w:br/>
      </w:r>
    </w:p>
    <w:p w14:paraId="3213A97D" w14:textId="77777777" w:rsidR="005977CB" w:rsidRDefault="005977CB" w:rsidP="005977CB">
      <w:pPr>
        <w:pStyle w:val="BodyText"/>
        <w:rPr>
          <w:b/>
        </w:rPr>
      </w:pPr>
      <w:r>
        <w:rPr>
          <w:b/>
        </w:rPr>
        <w:t xml:space="preserve">Use case: </w:t>
      </w:r>
      <w:r>
        <w:t>user registers in application</w:t>
      </w:r>
      <w:r>
        <w:br/>
      </w:r>
      <w:r>
        <w:rPr>
          <w:b/>
        </w:rPr>
        <w:t xml:space="preserve">Level: </w:t>
      </w:r>
      <w:r>
        <w:t>user-goal level</w:t>
      </w:r>
      <w:r>
        <w:br/>
      </w:r>
      <w:r>
        <w:rPr>
          <w:b/>
        </w:rPr>
        <w:t xml:space="preserve">Primary actor: </w:t>
      </w:r>
      <w:r>
        <w:t>user</w:t>
      </w:r>
      <w:r>
        <w:br/>
      </w:r>
      <w:r>
        <w:rPr>
          <w:b/>
        </w:rPr>
        <w:t xml:space="preserve">Main success scenario: </w:t>
      </w:r>
    </w:p>
    <w:p w14:paraId="3F10E537" w14:textId="77777777" w:rsidR="005977CB" w:rsidRDefault="005977CB" w:rsidP="005977CB">
      <w:pPr>
        <w:pStyle w:val="BodyText"/>
        <w:numPr>
          <w:ilvl w:val="0"/>
          <w:numId w:val="25"/>
        </w:numPr>
      </w:pPr>
      <w:r>
        <w:t>Open the application</w:t>
      </w:r>
    </w:p>
    <w:p w14:paraId="73235617" w14:textId="7E25DAF1" w:rsidR="00FF5A15" w:rsidRDefault="00FF5A15" w:rsidP="00FF5A15">
      <w:pPr>
        <w:pStyle w:val="BodyText"/>
        <w:numPr>
          <w:ilvl w:val="0"/>
          <w:numId w:val="23"/>
        </w:numPr>
      </w:pPr>
      <w:r>
        <w:t>Click to the Register button</w:t>
      </w:r>
    </w:p>
    <w:p w14:paraId="0D4D5AC5" w14:textId="5B72D4B1" w:rsidR="00FF5A15" w:rsidRDefault="00FF5A15" w:rsidP="00FF5A15">
      <w:pPr>
        <w:pStyle w:val="BodyText"/>
        <w:numPr>
          <w:ilvl w:val="0"/>
          <w:numId w:val="23"/>
        </w:numPr>
      </w:pPr>
      <w:r>
        <w:t>The user inserts the personal information into the fields and choses a username and password</w:t>
      </w:r>
    </w:p>
    <w:p w14:paraId="5F566FD4" w14:textId="1A6AA17D" w:rsidR="00FF5A15" w:rsidRDefault="00FF5A15" w:rsidP="00FF5A15">
      <w:pPr>
        <w:pStyle w:val="BodyText"/>
        <w:numPr>
          <w:ilvl w:val="0"/>
          <w:numId w:val="23"/>
        </w:numPr>
      </w:pPr>
      <w:r>
        <w:t>The application checks and validates the data and insert a new user in the database associated table</w:t>
      </w:r>
    </w:p>
    <w:p w14:paraId="07C1EF56" w14:textId="3BB7774C" w:rsidR="008D7858" w:rsidRDefault="008D7858" w:rsidP="00FF5A15">
      <w:pPr>
        <w:pStyle w:val="BodyText"/>
        <w:numPr>
          <w:ilvl w:val="0"/>
          <w:numId w:val="23"/>
        </w:numPr>
      </w:pPr>
      <w:r>
        <w:t>The user receives a “Registration successful message”</w:t>
      </w:r>
    </w:p>
    <w:p w14:paraId="08687E5F" w14:textId="2CD1BD29" w:rsidR="008D7858" w:rsidRDefault="008D7858" w:rsidP="008D7858">
      <w:pPr>
        <w:pStyle w:val="BodyText"/>
        <w:rPr>
          <w:b/>
        </w:rPr>
      </w:pPr>
      <w:r>
        <w:rPr>
          <w:b/>
        </w:rPr>
        <w:t xml:space="preserve">Extension: </w:t>
      </w:r>
    </w:p>
    <w:p w14:paraId="05529DD9" w14:textId="5AA7AA35" w:rsidR="008D7858" w:rsidRDefault="008D7858" w:rsidP="008D7858">
      <w:pPr>
        <w:pStyle w:val="BodyText"/>
        <w:numPr>
          <w:ilvl w:val="0"/>
          <w:numId w:val="26"/>
        </w:numPr>
      </w:pPr>
      <w:r>
        <w:t>Open the application</w:t>
      </w:r>
    </w:p>
    <w:p w14:paraId="6D398B84" w14:textId="65012DDC" w:rsidR="008D7858" w:rsidRDefault="008D7858" w:rsidP="008D7858">
      <w:pPr>
        <w:pStyle w:val="BodyText"/>
        <w:numPr>
          <w:ilvl w:val="0"/>
          <w:numId w:val="26"/>
        </w:numPr>
      </w:pPr>
      <w:r>
        <w:t>Click to the Register button</w:t>
      </w:r>
    </w:p>
    <w:p w14:paraId="79492D88" w14:textId="4EA2CCBC" w:rsidR="008D7858" w:rsidRDefault="008D7858" w:rsidP="008D7858">
      <w:pPr>
        <w:pStyle w:val="BodyText"/>
        <w:numPr>
          <w:ilvl w:val="0"/>
          <w:numId w:val="26"/>
        </w:numPr>
      </w:pPr>
      <w:r>
        <w:t>The user inserts the personal information into the field and choses a username and password</w:t>
      </w:r>
    </w:p>
    <w:p w14:paraId="56951852" w14:textId="78E2B6E7" w:rsidR="008D7858" w:rsidRDefault="008D7858" w:rsidP="008D7858">
      <w:pPr>
        <w:pStyle w:val="BodyText"/>
        <w:numPr>
          <w:ilvl w:val="0"/>
          <w:numId w:val="26"/>
        </w:numPr>
      </w:pPr>
      <w:r>
        <w:t xml:space="preserve">The application checks and validates the data and show a message: “The username is busy” or “The password is to easy, must contains </w:t>
      </w:r>
      <w:r w:rsidR="00885593">
        <w:t>more than</w:t>
      </w:r>
      <w:r>
        <w:t xml:space="preserve"> </w:t>
      </w:r>
      <w:r w:rsidR="00885593">
        <w:t>6</w:t>
      </w:r>
      <w:r>
        <w:t xml:space="preserve"> characters and must contain at least one special character”</w:t>
      </w:r>
    </w:p>
    <w:p w14:paraId="2C8FC124" w14:textId="3AC12298" w:rsidR="00885593" w:rsidRDefault="00885593" w:rsidP="008D7858">
      <w:pPr>
        <w:pStyle w:val="BodyText"/>
        <w:numPr>
          <w:ilvl w:val="0"/>
          <w:numId w:val="26"/>
        </w:numPr>
      </w:pPr>
      <w:r>
        <w:t>The user enters a new username/password</w:t>
      </w:r>
    </w:p>
    <w:p w14:paraId="1E58F72A" w14:textId="0C795136" w:rsidR="00885593" w:rsidRDefault="00885593" w:rsidP="008D7858">
      <w:pPr>
        <w:pStyle w:val="BodyText"/>
        <w:numPr>
          <w:ilvl w:val="0"/>
          <w:numId w:val="26"/>
        </w:numPr>
      </w:pPr>
      <w:r>
        <w:t>The application check and validates the data and insert a new user in the database associated table</w:t>
      </w:r>
    </w:p>
    <w:p w14:paraId="252D3F4A" w14:textId="4E5246AE" w:rsidR="00885593" w:rsidRPr="008D7858" w:rsidRDefault="00885593" w:rsidP="008D7858">
      <w:pPr>
        <w:pStyle w:val="BodyText"/>
        <w:numPr>
          <w:ilvl w:val="0"/>
          <w:numId w:val="26"/>
        </w:numPr>
      </w:pPr>
      <w:r>
        <w:t>The user receives a “Registration successful message”</w:t>
      </w:r>
    </w:p>
    <w:p w14:paraId="084220FE" w14:textId="456E5548" w:rsidR="00FF5A15" w:rsidRDefault="00FF5A15" w:rsidP="00D047E9">
      <w:pPr>
        <w:pStyle w:val="InfoBlue"/>
      </w:pPr>
    </w:p>
    <w:p w14:paraId="60312DDB" w14:textId="53CC5052" w:rsidR="00D64824" w:rsidRDefault="00885593" w:rsidP="00D64824">
      <w:pPr>
        <w:pStyle w:val="BodyText"/>
        <w:rPr>
          <w:b/>
        </w:rPr>
      </w:pPr>
      <w:r>
        <w:rPr>
          <w:b/>
        </w:rPr>
        <w:lastRenderedPageBreak/>
        <w:t xml:space="preserve">Use case: </w:t>
      </w:r>
      <w:r>
        <w:t>Make a</w:t>
      </w:r>
      <w:r w:rsidR="00D64824">
        <w:t xml:space="preserve"> </w:t>
      </w:r>
      <w:r w:rsidR="007C3499">
        <w:t>new offer</w:t>
      </w:r>
      <w:r>
        <w:br/>
      </w:r>
      <w:r>
        <w:rPr>
          <w:b/>
        </w:rPr>
        <w:t xml:space="preserve">Level: </w:t>
      </w:r>
      <w:r>
        <w:t>user</w:t>
      </w:r>
      <w:r w:rsidR="00D64824">
        <w:br/>
      </w:r>
      <w:r w:rsidR="00D64824">
        <w:rPr>
          <w:b/>
        </w:rPr>
        <w:t xml:space="preserve">Primary actor: </w:t>
      </w:r>
      <w:r w:rsidR="00D64824">
        <w:t>agent</w:t>
      </w:r>
      <w:r w:rsidR="00D64824">
        <w:br/>
      </w:r>
      <w:r w:rsidR="00D64824">
        <w:rPr>
          <w:b/>
        </w:rPr>
        <w:t>Main success scenario:</w:t>
      </w:r>
    </w:p>
    <w:p w14:paraId="17070152" w14:textId="59A90304" w:rsidR="00D64824" w:rsidRPr="00D64824" w:rsidRDefault="00D64824" w:rsidP="00D64824">
      <w:pPr>
        <w:pStyle w:val="BodyText"/>
        <w:numPr>
          <w:ilvl w:val="0"/>
          <w:numId w:val="27"/>
        </w:numPr>
        <w:rPr>
          <w:b/>
        </w:rPr>
      </w:pPr>
      <w:r>
        <w:t>The agent inserts the package information into the fields</w:t>
      </w:r>
    </w:p>
    <w:p w14:paraId="43E58AE4" w14:textId="10846AE7" w:rsidR="00D64824" w:rsidRPr="00D64824" w:rsidRDefault="00D64824" w:rsidP="00D64824">
      <w:pPr>
        <w:pStyle w:val="BodyText"/>
        <w:numPr>
          <w:ilvl w:val="0"/>
          <w:numId w:val="27"/>
        </w:numPr>
        <w:rPr>
          <w:b/>
        </w:rPr>
      </w:pPr>
      <w:r>
        <w:t>The application checks and validates the data and insert a new package in the database associated table and show a message: “The package was published successfully”</w:t>
      </w:r>
    </w:p>
    <w:p w14:paraId="4305E17B" w14:textId="2BD3FE1B" w:rsidR="00D64824" w:rsidRPr="007C3499" w:rsidRDefault="00D64824" w:rsidP="00D64824">
      <w:pPr>
        <w:pStyle w:val="BodyText"/>
        <w:numPr>
          <w:ilvl w:val="0"/>
          <w:numId w:val="27"/>
        </w:numPr>
        <w:rPr>
          <w:b/>
        </w:rPr>
      </w:pPr>
      <w:r>
        <w:t>The system will display the new offer</w:t>
      </w:r>
    </w:p>
    <w:p w14:paraId="7EC815D7" w14:textId="49D0EDEF" w:rsidR="007C3499" w:rsidRDefault="007C3499" w:rsidP="007C3499">
      <w:pPr>
        <w:pStyle w:val="BodyText"/>
        <w:rPr>
          <w:b/>
        </w:rPr>
      </w:pPr>
      <w:r>
        <w:rPr>
          <w:b/>
        </w:rPr>
        <w:t>Extension:</w:t>
      </w:r>
    </w:p>
    <w:p w14:paraId="7F893EDF" w14:textId="346F15EA" w:rsidR="007C3499" w:rsidRPr="007C3499" w:rsidRDefault="007C3499" w:rsidP="007C3499">
      <w:pPr>
        <w:pStyle w:val="BodyText"/>
        <w:numPr>
          <w:ilvl w:val="0"/>
          <w:numId w:val="29"/>
        </w:numPr>
        <w:rPr>
          <w:b/>
        </w:rPr>
      </w:pPr>
      <w:r>
        <w:t>The agent inserts the package information into the field</w:t>
      </w:r>
    </w:p>
    <w:p w14:paraId="24A87838" w14:textId="1EE8B3A6" w:rsidR="007C3499" w:rsidRPr="007C3499" w:rsidRDefault="007C3499" w:rsidP="007C3499">
      <w:pPr>
        <w:pStyle w:val="BodyText"/>
        <w:numPr>
          <w:ilvl w:val="0"/>
          <w:numId w:val="29"/>
        </w:numPr>
        <w:rPr>
          <w:b/>
        </w:rPr>
      </w:pPr>
      <w:r>
        <w:t>The application checks and validates the data, and show an error message “The information is incorrect”</w:t>
      </w:r>
    </w:p>
    <w:p w14:paraId="6040B9A6" w14:textId="023ABED9" w:rsidR="007C3499" w:rsidRPr="007C3499" w:rsidRDefault="007C3499" w:rsidP="007C3499">
      <w:pPr>
        <w:pStyle w:val="BodyText"/>
        <w:numPr>
          <w:ilvl w:val="0"/>
          <w:numId w:val="29"/>
        </w:numPr>
        <w:rPr>
          <w:b/>
        </w:rPr>
      </w:pPr>
      <w:r>
        <w:t xml:space="preserve">The system </w:t>
      </w:r>
      <w:proofErr w:type="gramStart"/>
      <w:r>
        <w:t>erase</w:t>
      </w:r>
      <w:proofErr w:type="gramEnd"/>
      <w:r>
        <w:t xml:space="preserve"> the data</w:t>
      </w:r>
    </w:p>
    <w:p w14:paraId="57383915" w14:textId="77777777" w:rsidR="007C3499" w:rsidRPr="00D64824" w:rsidRDefault="007C3499" w:rsidP="007C3499">
      <w:pPr>
        <w:pStyle w:val="BodyText"/>
        <w:rPr>
          <w:b/>
        </w:rPr>
      </w:pPr>
    </w:p>
    <w:p w14:paraId="55D34410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Start w:id="6" w:name="_GoBack"/>
      <w:bookmarkEnd w:id="5"/>
      <w:bookmarkEnd w:id="6"/>
    </w:p>
    <w:p w14:paraId="24E6F54D" w14:textId="196EA99E" w:rsidR="008C4393" w:rsidRPr="00D047E9" w:rsidRDefault="00B2550F" w:rsidP="00B2550F">
      <w:pPr>
        <w:pStyle w:val="InfoBlue"/>
      </w:pPr>
      <w:r>
        <w:pict w14:anchorId="14D7F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45.5pt;height:384.75pt">
            <v:imagedata r:id="rId8" o:title=""/>
          </v:shape>
        </w:pict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2D643" w14:textId="77777777" w:rsidR="00CB7641" w:rsidRDefault="00CB7641">
      <w:pPr>
        <w:spacing w:line="240" w:lineRule="auto"/>
      </w:pPr>
      <w:r>
        <w:separator/>
      </w:r>
    </w:p>
  </w:endnote>
  <w:endnote w:type="continuationSeparator" w:id="0">
    <w:p w14:paraId="7825C974" w14:textId="77777777" w:rsidR="00CB7641" w:rsidRDefault="00CB7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FBD7B9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FCC38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4EF87" w14:textId="64993695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F7844">
            <w:t>Debre L</w:t>
          </w:r>
          <w:r w:rsidR="006F7844">
            <w:rPr>
              <w:lang w:val="hu-HU"/>
            </w:rPr>
            <w:t>óránd - Sándor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054A9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C5C259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033A3C1A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B7B2" w14:textId="77777777" w:rsidR="00CB7641" w:rsidRDefault="00CB7641">
      <w:pPr>
        <w:spacing w:line="240" w:lineRule="auto"/>
      </w:pPr>
      <w:r>
        <w:separator/>
      </w:r>
    </w:p>
  </w:footnote>
  <w:footnote w:type="continuationSeparator" w:id="0">
    <w:p w14:paraId="2D39EE67" w14:textId="77777777" w:rsidR="00CB7641" w:rsidRDefault="00CB7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CA85F" w14:textId="77777777" w:rsidR="008C4393" w:rsidRDefault="008C4393">
    <w:pPr>
      <w:rPr>
        <w:sz w:val="24"/>
      </w:rPr>
    </w:pPr>
  </w:p>
  <w:p w14:paraId="73F43C9E" w14:textId="77777777" w:rsidR="008C4393" w:rsidRDefault="008C4393">
    <w:pPr>
      <w:pBdr>
        <w:top w:val="single" w:sz="6" w:space="1" w:color="auto"/>
      </w:pBdr>
      <w:rPr>
        <w:sz w:val="24"/>
      </w:rPr>
    </w:pPr>
  </w:p>
  <w:p w14:paraId="7BC68031" w14:textId="58555CDE" w:rsidR="008C4393" w:rsidRDefault="00CB764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54A9A">
      <w:rPr>
        <w:rFonts w:ascii="Arial" w:hAnsi="Arial"/>
        <w:b/>
        <w:sz w:val="36"/>
      </w:rPr>
      <w:t>Debre L</w:t>
    </w:r>
    <w:r w:rsidR="00054A9A">
      <w:rPr>
        <w:rFonts w:ascii="Arial" w:hAnsi="Arial"/>
        <w:b/>
        <w:sz w:val="36"/>
        <w:lang w:val="hu-HU"/>
      </w:rPr>
      <w:t>óránd - Sándor</w:t>
    </w:r>
    <w:r>
      <w:rPr>
        <w:rFonts w:ascii="Arial" w:hAnsi="Arial"/>
        <w:b/>
        <w:sz w:val="36"/>
      </w:rPr>
      <w:fldChar w:fldCharType="end"/>
    </w:r>
  </w:p>
  <w:p w14:paraId="0930CF51" w14:textId="459BFCA8" w:rsidR="0004741B" w:rsidRDefault="00CB7641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54A9A">
      <w:rPr>
        <w:rFonts w:ascii="Arial" w:hAnsi="Arial"/>
        <w:b/>
        <w:sz w:val="36"/>
      </w:rPr>
      <w:t>30233</w:t>
    </w:r>
    <w:r>
      <w:rPr>
        <w:rFonts w:ascii="Arial" w:hAnsi="Arial"/>
        <w:b/>
        <w:sz w:val="36"/>
      </w:rPr>
      <w:fldChar w:fldCharType="end"/>
    </w:r>
  </w:p>
  <w:p w14:paraId="308DFF1D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5280C736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89D2155" w14:textId="77777777">
      <w:tc>
        <w:tcPr>
          <w:tcW w:w="6379" w:type="dxa"/>
        </w:tcPr>
        <w:p w14:paraId="6327C7E9" w14:textId="64605EF6" w:rsidR="008C4393" w:rsidRDefault="00B86705">
          <w:r>
            <w:t>Travel agency</w:t>
          </w:r>
        </w:p>
      </w:tc>
      <w:tc>
        <w:tcPr>
          <w:tcW w:w="3179" w:type="dxa"/>
        </w:tcPr>
        <w:p w14:paraId="082D3028" w14:textId="78D058B6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05C7A3D1" w14:textId="77777777">
      <w:tc>
        <w:tcPr>
          <w:tcW w:w="6379" w:type="dxa"/>
        </w:tcPr>
        <w:p w14:paraId="4F149990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454016D" w14:textId="02C8645C" w:rsidR="008C4393" w:rsidRDefault="00570E86">
          <w:r>
            <w:t xml:space="preserve">  Date:  </w:t>
          </w:r>
          <w:r w:rsidR="00B86705">
            <w:t>03.04.2019</w:t>
          </w:r>
        </w:p>
      </w:tc>
    </w:tr>
    <w:tr w:rsidR="008C4393" w14:paraId="0F918EB4" w14:textId="77777777">
      <w:tc>
        <w:tcPr>
          <w:tcW w:w="9558" w:type="dxa"/>
          <w:gridSpan w:val="2"/>
        </w:tcPr>
        <w:p w14:paraId="56E44E02" w14:textId="517FA3AE" w:rsidR="008C4393" w:rsidRDefault="00B86705">
          <w:r>
            <w:t>Project_DEBRE_1.0</w:t>
          </w:r>
        </w:p>
      </w:tc>
    </w:tr>
  </w:tbl>
  <w:p w14:paraId="5E1C390D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CA2C45"/>
    <w:multiLevelType w:val="hybridMultilevel"/>
    <w:tmpl w:val="03680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210CF1"/>
    <w:multiLevelType w:val="hybridMultilevel"/>
    <w:tmpl w:val="31B2F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FA800B3"/>
    <w:multiLevelType w:val="hybridMultilevel"/>
    <w:tmpl w:val="2278D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59105B"/>
    <w:multiLevelType w:val="hybridMultilevel"/>
    <w:tmpl w:val="33247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5962D4"/>
    <w:multiLevelType w:val="hybridMultilevel"/>
    <w:tmpl w:val="33407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7D7E84"/>
    <w:multiLevelType w:val="hybridMultilevel"/>
    <w:tmpl w:val="C0DE8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724F76"/>
    <w:multiLevelType w:val="hybridMultilevel"/>
    <w:tmpl w:val="355C7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22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5"/>
  </w:num>
  <w:num w:numId="16">
    <w:abstractNumId w:val="24"/>
  </w:num>
  <w:num w:numId="17">
    <w:abstractNumId w:val="18"/>
  </w:num>
  <w:num w:numId="18">
    <w:abstractNumId w:val="7"/>
  </w:num>
  <w:num w:numId="19">
    <w:abstractNumId w:val="17"/>
  </w:num>
  <w:num w:numId="20">
    <w:abstractNumId w:val="8"/>
  </w:num>
  <w:num w:numId="21">
    <w:abstractNumId w:val="23"/>
  </w:num>
  <w:num w:numId="22">
    <w:abstractNumId w:val="9"/>
  </w:num>
  <w:num w:numId="23">
    <w:abstractNumId w:val="16"/>
  </w:num>
  <w:num w:numId="24">
    <w:abstractNumId w:val="6"/>
  </w:num>
  <w:num w:numId="25">
    <w:abstractNumId w:val="15"/>
  </w:num>
  <w:num w:numId="26">
    <w:abstractNumId w:val="19"/>
  </w:num>
  <w:num w:numId="27">
    <w:abstractNumId w:val="3"/>
  </w:num>
  <w:num w:numId="28">
    <w:abstractNumId w:val="1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54A9A"/>
    <w:rsid w:val="000916B9"/>
    <w:rsid w:val="002278E2"/>
    <w:rsid w:val="002D02EB"/>
    <w:rsid w:val="0056530F"/>
    <w:rsid w:val="00570E86"/>
    <w:rsid w:val="005977CB"/>
    <w:rsid w:val="00664E4B"/>
    <w:rsid w:val="006C543D"/>
    <w:rsid w:val="006F7844"/>
    <w:rsid w:val="007C3499"/>
    <w:rsid w:val="00885593"/>
    <w:rsid w:val="008C4393"/>
    <w:rsid w:val="008D7858"/>
    <w:rsid w:val="0090593F"/>
    <w:rsid w:val="00AA7F35"/>
    <w:rsid w:val="00B2550F"/>
    <w:rsid w:val="00B805BC"/>
    <w:rsid w:val="00B86705"/>
    <w:rsid w:val="00C709E3"/>
    <w:rsid w:val="00CB7641"/>
    <w:rsid w:val="00D047E9"/>
    <w:rsid w:val="00D5229D"/>
    <w:rsid w:val="00D64824"/>
    <w:rsid w:val="00D720D3"/>
    <w:rsid w:val="00FF4087"/>
    <w:rsid w:val="00FF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1981A"/>
  <w15:docId w15:val="{FAE185A6-DCFA-4F0C-9434-977708BF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96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Lory Debre</cp:lastModifiedBy>
  <cp:revision>9</cp:revision>
  <dcterms:created xsi:type="dcterms:W3CDTF">2010-02-24T09:14:00Z</dcterms:created>
  <dcterms:modified xsi:type="dcterms:W3CDTF">2019-04-03T15:58:00Z</dcterms:modified>
</cp:coreProperties>
</file>